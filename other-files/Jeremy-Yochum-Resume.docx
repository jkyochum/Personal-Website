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D290" w14:textId="77777777" w:rsidR="00A55D81" w:rsidRDefault="00A55D81" w:rsidP="00AF63DD">
      <w:pPr>
        <w:spacing w:after="12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336A3D9" wp14:editId="72388CFA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62F0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1776"/>
        <w:gridCol w:w="720"/>
        <w:gridCol w:w="630"/>
        <w:gridCol w:w="288"/>
        <w:gridCol w:w="90"/>
        <w:gridCol w:w="3852"/>
        <w:gridCol w:w="2520"/>
        <w:gridCol w:w="90"/>
      </w:tblGrid>
      <w:tr w:rsidR="00816833" w:rsidRPr="0002546C" w14:paraId="1C677B10" w14:textId="77777777" w:rsidTr="0028231C">
        <w:trPr>
          <w:trHeight w:val="1728"/>
        </w:trPr>
        <w:tc>
          <w:tcPr>
            <w:tcW w:w="114" w:type="dxa"/>
          </w:tcPr>
          <w:p w14:paraId="267E89EC" w14:textId="77777777" w:rsidR="00816833" w:rsidRDefault="00816833" w:rsidP="0028231C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6"/>
          </w:tcPr>
          <w:p w14:paraId="5F7DF1A2" w14:textId="4B022DC1" w:rsidR="00816833" w:rsidRPr="00132DD4" w:rsidRDefault="002C12D5" w:rsidP="0028231C">
            <w:pPr>
              <w:pStyle w:val="Title"/>
            </w:pPr>
            <w:r>
              <w:t>Jeremy Yochum</w:t>
            </w:r>
          </w:p>
          <w:p w14:paraId="7DABB7F4" w14:textId="78D85D7A" w:rsidR="00816833" w:rsidRDefault="00412E3A" w:rsidP="0028231C">
            <w:pPr>
              <w:pStyle w:val="Subtitle"/>
              <w:rPr>
                <w:shd w:val="clear" w:color="auto" w:fill="FFFFFF"/>
              </w:rPr>
            </w:pPr>
            <w:r>
              <w:t>Front-End Web Developer</w:t>
            </w:r>
          </w:p>
        </w:tc>
        <w:tc>
          <w:tcPr>
            <w:tcW w:w="2520" w:type="dxa"/>
          </w:tcPr>
          <w:p w14:paraId="7F1D1867" w14:textId="77777777" w:rsidR="00CE7540" w:rsidRDefault="00CE7540" w:rsidP="0028231C">
            <w:pPr>
              <w:jc w:val="right"/>
            </w:pPr>
          </w:p>
          <w:p w14:paraId="509944F1" w14:textId="5AA17547" w:rsidR="00816833" w:rsidRPr="00AF63DD" w:rsidRDefault="002C12D5" w:rsidP="0028231C">
            <w:pPr>
              <w:jc w:val="right"/>
              <w:rPr>
                <w:lang w:val="fr-FR"/>
              </w:rPr>
            </w:pPr>
            <w:r>
              <w:t xml:space="preserve">Augusta, GA </w:t>
            </w:r>
          </w:p>
          <w:p w14:paraId="22F6B3B5" w14:textId="321B284B" w:rsidR="00816833" w:rsidRPr="00AF63DD" w:rsidRDefault="002C12D5" w:rsidP="0028231C">
            <w:pPr>
              <w:jc w:val="right"/>
              <w:rPr>
                <w:lang w:val="fr-FR"/>
              </w:rPr>
            </w:pPr>
            <w:r>
              <w:t>706.941.2250</w:t>
            </w:r>
          </w:p>
          <w:p w14:paraId="6D58FEA4" w14:textId="5FE6D861" w:rsidR="00816833" w:rsidRPr="00AF63DD" w:rsidRDefault="002C12D5" w:rsidP="0028231C">
            <w:pPr>
              <w:jc w:val="right"/>
              <w:rPr>
                <w:shd w:val="clear" w:color="auto" w:fill="FFFFFF"/>
                <w:lang w:val="fr-FR"/>
              </w:rPr>
            </w:pPr>
            <w:r>
              <w:t>jyochum391@yahoo.com</w:t>
            </w:r>
          </w:p>
        </w:tc>
        <w:tc>
          <w:tcPr>
            <w:tcW w:w="90" w:type="dxa"/>
          </w:tcPr>
          <w:p w14:paraId="0A2DDC42" w14:textId="77777777" w:rsidR="00816833" w:rsidRPr="00AF63DD" w:rsidRDefault="00816833" w:rsidP="0028231C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02546C" w14:paraId="6EED0D46" w14:textId="77777777" w:rsidTr="0028231C">
        <w:trPr>
          <w:trHeight w:val="390"/>
        </w:trPr>
        <w:tc>
          <w:tcPr>
            <w:tcW w:w="114" w:type="dxa"/>
          </w:tcPr>
          <w:p w14:paraId="48E8D94C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gridSpan w:val="3"/>
            <w:tcBorders>
              <w:top w:val="single" w:sz="24" w:space="0" w:color="ACBCDF" w:themeColor="accent3" w:themeTint="99"/>
            </w:tcBorders>
          </w:tcPr>
          <w:p w14:paraId="27E51333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1A1E5629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3"/>
            <w:tcBorders>
              <w:top w:val="single" w:sz="24" w:space="0" w:color="E7E6E6" w:themeColor="background2"/>
            </w:tcBorders>
          </w:tcPr>
          <w:p w14:paraId="18DC1313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4DD491E0" w14:textId="77777777" w:rsidR="00FC55B2" w:rsidRPr="00AF63DD" w:rsidRDefault="00FC55B2" w:rsidP="0028231C">
            <w:pPr>
              <w:rPr>
                <w:shd w:val="clear" w:color="auto" w:fill="FFFFFF"/>
                <w:lang w:val="fr-FR"/>
              </w:rPr>
            </w:pPr>
          </w:p>
        </w:tc>
      </w:tr>
      <w:tr w:rsidR="00196688" w14:paraId="403DAB80" w14:textId="77777777" w:rsidTr="0028231C">
        <w:trPr>
          <w:trHeight w:val="1728"/>
        </w:trPr>
        <w:tc>
          <w:tcPr>
            <w:tcW w:w="114" w:type="dxa"/>
          </w:tcPr>
          <w:p w14:paraId="17231A89" w14:textId="77777777" w:rsidR="00196688" w:rsidRPr="00AF63DD" w:rsidRDefault="00196688" w:rsidP="0028231C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38BDC705" w14:textId="77777777" w:rsidR="00196688" w:rsidRPr="00815A12" w:rsidRDefault="00000000" w:rsidP="0028231C">
            <w:pPr>
              <w:pStyle w:val="Heading1"/>
            </w:pPr>
            <w:sdt>
              <w:sdtPr>
                <w:id w:val="1965234404"/>
                <w:placeholder>
                  <w:docPart w:val="EC8D105AA4EF4558B20D64B6A7F5E93C"/>
                </w:placeholder>
                <w:temporary/>
                <w:showingPlcHdr/>
                <w15:appearance w15:val="hidden"/>
              </w:sdtPr>
              <w:sdtContent>
                <w:r w:rsidR="00196688" w:rsidRPr="00812E93">
                  <w:t>EDUCATION</w:t>
                </w:r>
              </w:sdtContent>
            </w:sdt>
          </w:p>
          <w:p w14:paraId="6388EF12" w14:textId="77777777" w:rsidR="00196688" w:rsidRDefault="00196688" w:rsidP="0028231C"/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613A31AB" w14:textId="0447598D" w:rsidR="00196688" w:rsidRDefault="00673FED" w:rsidP="0028231C">
            <w:pPr>
              <w:jc w:val="center"/>
            </w:pPr>
            <w:r>
              <w:t xml:space="preserve">    </w:t>
            </w:r>
            <w:r w:rsidR="00196688">
              <w:t>2021-present</w:t>
            </w:r>
          </w:p>
          <w:p w14:paraId="0B804BB6" w14:textId="77777777" w:rsidR="00196688" w:rsidRPr="00196688" w:rsidRDefault="00196688" w:rsidP="0028231C"/>
          <w:p w14:paraId="1F22C994" w14:textId="77777777" w:rsidR="00196688" w:rsidRPr="00196688" w:rsidRDefault="00196688" w:rsidP="0028231C"/>
          <w:p w14:paraId="3DC55436" w14:textId="77777777" w:rsidR="00196688" w:rsidRPr="00196688" w:rsidRDefault="00196688" w:rsidP="0028231C"/>
          <w:p w14:paraId="66E06D48" w14:textId="77777777" w:rsidR="00196688" w:rsidRDefault="00196688" w:rsidP="0028231C"/>
          <w:p w14:paraId="2281F20B" w14:textId="77777777" w:rsidR="00673FED" w:rsidRDefault="00196688" w:rsidP="00673FED">
            <w:r>
              <w:t xml:space="preserve">       </w:t>
            </w:r>
          </w:p>
          <w:p w14:paraId="174860BB" w14:textId="6CDFBB79" w:rsidR="00673FED" w:rsidRPr="00673FED" w:rsidRDefault="00673FED" w:rsidP="00673FED">
            <w:r>
              <w:t xml:space="preserve">        2016-2018</w:t>
            </w:r>
          </w:p>
        </w:tc>
        <w:tc>
          <w:tcPr>
            <w:tcW w:w="288" w:type="dxa"/>
            <w:tcBorders>
              <w:bottom w:val="single" w:sz="8" w:space="0" w:color="ACBCDF" w:themeColor="accent3" w:themeTint="99"/>
            </w:tcBorders>
          </w:tcPr>
          <w:p w14:paraId="4EB39B95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  <w:tcBorders>
              <w:bottom w:val="single" w:sz="8" w:space="0" w:color="ACBCDF" w:themeColor="accent3" w:themeTint="99"/>
            </w:tcBorders>
          </w:tcPr>
          <w:p w14:paraId="5634EC20" w14:textId="6375F36B" w:rsidR="00611222" w:rsidRDefault="00196688" w:rsidP="0028231C">
            <w:pPr>
              <w:pStyle w:val="Heading2"/>
            </w:pPr>
            <w:r>
              <w:t xml:space="preserve">Front-End Web Development </w:t>
            </w:r>
            <w:proofErr w:type="spellStart"/>
            <w:r>
              <w:t>Techdegree</w:t>
            </w:r>
            <w:proofErr w:type="spellEnd"/>
          </w:p>
          <w:p w14:paraId="3488A1EF" w14:textId="6F7E2A98" w:rsidR="00196688" w:rsidRPr="00196688" w:rsidRDefault="00196688" w:rsidP="0028231C">
            <w:pPr>
              <w:pStyle w:val="Heading2"/>
            </w:pPr>
            <w:r>
              <w:t>Team Treehouse</w:t>
            </w:r>
          </w:p>
          <w:p w14:paraId="396B8425" w14:textId="2766F9AF" w:rsidR="00196688" w:rsidRDefault="00196688" w:rsidP="0028231C">
            <w:r>
              <w:t xml:space="preserve">Learn and practice essentials in web development with HTML, CSS, and JavaScript. Produce clean, responsive, and mobile-first webpages that demonstrate personal marketability. </w:t>
            </w:r>
          </w:p>
          <w:p w14:paraId="075EEFE9" w14:textId="77777777" w:rsidR="00196688" w:rsidRDefault="00196688" w:rsidP="0028231C"/>
          <w:p w14:paraId="47785C6A" w14:textId="6364A140" w:rsidR="00611222" w:rsidRDefault="00196688" w:rsidP="0028231C">
            <w:pPr>
              <w:pStyle w:val="Heading2"/>
            </w:pPr>
            <w:r>
              <w:t xml:space="preserve">Associate Degree </w:t>
            </w:r>
            <w:r w:rsidR="004339CB">
              <w:t>in</w:t>
            </w:r>
            <w:r>
              <w:t xml:space="preserve"> Applied Science Major in Computer Programming</w:t>
            </w:r>
          </w:p>
          <w:p w14:paraId="1FCB4DE6" w14:textId="5695AF71" w:rsidR="00196688" w:rsidRPr="00196688" w:rsidRDefault="00196688" w:rsidP="0028231C">
            <w:pPr>
              <w:pStyle w:val="Heading2"/>
            </w:pPr>
            <w:r>
              <w:t>Aiken Technical College</w:t>
            </w:r>
          </w:p>
          <w:p w14:paraId="55782AFF" w14:textId="6F9854B7" w:rsidR="00196688" w:rsidRDefault="00FE28A9" w:rsidP="0028231C">
            <w:r>
              <w:t>Gain comprehensive knowledge of computer programming styles and</w:t>
            </w:r>
            <w:r w:rsidR="00611222">
              <w:t xml:space="preserve"> algorithm structures. Learn networking concepts and techniques to solve real-world problems.</w:t>
            </w:r>
          </w:p>
          <w:p w14:paraId="3DDB43F8" w14:textId="77777777" w:rsidR="00196688" w:rsidRDefault="00196688" w:rsidP="0028231C"/>
          <w:p w14:paraId="6CB95887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1D863220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3F23B014" w14:textId="77777777" w:rsidTr="0028231C">
        <w:trPr>
          <w:trHeight w:val="70"/>
        </w:trPr>
        <w:tc>
          <w:tcPr>
            <w:tcW w:w="114" w:type="dxa"/>
          </w:tcPr>
          <w:p w14:paraId="18E917FB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4149C0CA" w14:textId="77777777" w:rsidR="00196688" w:rsidRPr="00812E93" w:rsidRDefault="00196688" w:rsidP="0028231C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4575DF99" w14:textId="77777777" w:rsidR="00196688" w:rsidRPr="00812E93" w:rsidRDefault="00196688" w:rsidP="0028231C">
            <w:pPr>
              <w:jc w:val="right"/>
            </w:pPr>
          </w:p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560FBEBB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  <w:tcBorders>
              <w:top w:val="single" w:sz="8" w:space="0" w:color="ACBCDF" w:themeColor="accent3" w:themeTint="99"/>
            </w:tcBorders>
          </w:tcPr>
          <w:p w14:paraId="3514F715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057B0BB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061A006E" w14:textId="77777777" w:rsidTr="0028231C">
        <w:trPr>
          <w:trHeight w:val="1152"/>
        </w:trPr>
        <w:tc>
          <w:tcPr>
            <w:tcW w:w="114" w:type="dxa"/>
          </w:tcPr>
          <w:p w14:paraId="5726C74F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</w:tcPr>
          <w:p w14:paraId="05B8F3F9" w14:textId="77777777" w:rsidR="00196688" w:rsidRPr="00815A12" w:rsidRDefault="00000000" w:rsidP="0028231C">
            <w:pPr>
              <w:pStyle w:val="Heading1"/>
            </w:pPr>
            <w:sdt>
              <w:sdtPr>
                <w:id w:val="848218012"/>
                <w:placeholder>
                  <w:docPart w:val="9B01E8F1BBCA438FAF7407E68A10A801"/>
                </w:placeholder>
                <w:temporary/>
                <w:showingPlcHdr/>
                <w15:appearance w15:val="hidden"/>
              </w:sdtPr>
              <w:sdtContent>
                <w:r w:rsidR="00196688" w:rsidRPr="00815A12">
                  <w:t>Professional experience</w:t>
                </w:r>
              </w:sdtContent>
            </w:sdt>
          </w:p>
        </w:tc>
        <w:tc>
          <w:tcPr>
            <w:tcW w:w="1350" w:type="dxa"/>
            <w:gridSpan w:val="2"/>
          </w:tcPr>
          <w:p w14:paraId="23745BDE" w14:textId="74FD4A19" w:rsidR="00196688" w:rsidRPr="00812E93" w:rsidRDefault="00611222" w:rsidP="0028231C">
            <w:pPr>
              <w:jc w:val="right"/>
            </w:pPr>
            <w:r>
              <w:t>2022-present</w:t>
            </w:r>
          </w:p>
        </w:tc>
        <w:tc>
          <w:tcPr>
            <w:tcW w:w="288" w:type="dxa"/>
          </w:tcPr>
          <w:p w14:paraId="41F52745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</w:tcPr>
          <w:p w14:paraId="33B58AAC" w14:textId="27133767" w:rsidR="00611222" w:rsidRDefault="00611222" w:rsidP="0028231C">
            <w:pPr>
              <w:pStyle w:val="Heading2"/>
            </w:pPr>
            <w:r>
              <w:t>Technical Care Expert / Account Care Expert</w:t>
            </w:r>
          </w:p>
          <w:p w14:paraId="74F050D0" w14:textId="0FE0875C" w:rsidR="00196688" w:rsidRPr="00D77B80" w:rsidRDefault="00611222" w:rsidP="0028231C">
            <w:pPr>
              <w:pStyle w:val="Heading2"/>
            </w:pPr>
            <w:r>
              <w:t>T-Mobile</w:t>
            </w:r>
          </w:p>
          <w:p w14:paraId="684EFFDF" w14:textId="07FB94CA" w:rsidR="00EE040E" w:rsidRDefault="00611222" w:rsidP="0028231C">
            <w:pPr>
              <w:pStyle w:val="ListParagraph"/>
              <w:numPr>
                <w:ilvl w:val="0"/>
                <w:numId w:val="13"/>
              </w:numPr>
              <w:ind w:left="522" w:hanging="378"/>
            </w:pPr>
            <w:r>
              <w:t>Work with my team to solve customers’ technical and account issues</w:t>
            </w:r>
          </w:p>
          <w:p w14:paraId="45C44859" w14:textId="629B1154" w:rsidR="00EE040E" w:rsidRDefault="00EE040E" w:rsidP="0028231C">
            <w:pPr>
              <w:pStyle w:val="ListParagraph"/>
              <w:numPr>
                <w:ilvl w:val="0"/>
                <w:numId w:val="13"/>
              </w:numPr>
              <w:ind w:left="522" w:hanging="378"/>
            </w:pPr>
            <w:r>
              <w:t>Gained #1 expert overall award in the state of Georgia for first call resolution and overall productivity</w:t>
            </w:r>
          </w:p>
          <w:p w14:paraId="53D7949B" w14:textId="50CE7E25" w:rsidR="00EE040E" w:rsidRDefault="00EE040E" w:rsidP="0028231C">
            <w:pPr>
              <w:pStyle w:val="ListParagraph"/>
              <w:numPr>
                <w:ilvl w:val="0"/>
                <w:numId w:val="13"/>
              </w:numPr>
              <w:ind w:left="522" w:hanging="378"/>
            </w:pPr>
            <w:r>
              <w:t>Consistently reaching top 20% in nationwide expert rankings</w:t>
            </w:r>
          </w:p>
          <w:p w14:paraId="113EEE1A" w14:textId="3AEDE188" w:rsidR="00EE040E" w:rsidRDefault="00EE040E" w:rsidP="0028231C">
            <w:pPr>
              <w:pStyle w:val="ListParagraph"/>
              <w:numPr>
                <w:ilvl w:val="0"/>
                <w:numId w:val="13"/>
              </w:numPr>
              <w:ind w:left="522" w:hanging="378"/>
            </w:pPr>
            <w:r>
              <w:t>Use documentation and available tools to reach a root cause of error quickly and confidently</w:t>
            </w:r>
          </w:p>
          <w:p w14:paraId="73C9C65C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1ECBA8DE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28231C" w14:paraId="5A5452B5" w14:textId="77777777" w:rsidTr="0028231C">
        <w:trPr>
          <w:gridAfter w:val="3"/>
          <w:wAfter w:w="6462" w:type="dxa"/>
          <w:trHeight w:val="68"/>
        </w:trPr>
        <w:tc>
          <w:tcPr>
            <w:tcW w:w="114" w:type="dxa"/>
          </w:tcPr>
          <w:p w14:paraId="5084C85E" w14:textId="77777777" w:rsidR="0028231C" w:rsidRDefault="0028231C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1107906C" w14:textId="77777777" w:rsidR="0028231C" w:rsidRPr="00812E93" w:rsidRDefault="0028231C" w:rsidP="0028231C"/>
        </w:tc>
        <w:tc>
          <w:tcPr>
            <w:tcW w:w="1350" w:type="dxa"/>
            <w:gridSpan w:val="2"/>
            <w:tcBorders>
              <w:bottom w:val="single" w:sz="8" w:space="0" w:color="ACBCDF" w:themeColor="accent3" w:themeTint="99"/>
            </w:tcBorders>
          </w:tcPr>
          <w:p w14:paraId="6A3C43A4" w14:textId="51B5E816" w:rsidR="0028231C" w:rsidRPr="00812E93" w:rsidRDefault="0028231C" w:rsidP="0028231C">
            <w:pPr>
              <w:jc w:val="right"/>
            </w:pPr>
          </w:p>
        </w:tc>
        <w:tc>
          <w:tcPr>
            <w:tcW w:w="288" w:type="dxa"/>
            <w:tcBorders>
              <w:bottom w:val="single" w:sz="8" w:space="0" w:color="ACBCDF" w:themeColor="accent3" w:themeTint="99"/>
            </w:tcBorders>
          </w:tcPr>
          <w:p w14:paraId="24FBE490" w14:textId="77777777" w:rsidR="0028231C" w:rsidRDefault="0028231C" w:rsidP="0028231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4556019" w14:textId="77777777" w:rsidR="0028231C" w:rsidRDefault="0028231C" w:rsidP="0028231C">
            <w:pPr>
              <w:rPr>
                <w:shd w:val="clear" w:color="auto" w:fill="FFFFFF"/>
              </w:rPr>
            </w:pPr>
          </w:p>
        </w:tc>
      </w:tr>
      <w:tr w:rsidR="00196688" w14:paraId="1395455B" w14:textId="77777777" w:rsidTr="0028231C">
        <w:trPr>
          <w:trHeight w:val="180"/>
        </w:trPr>
        <w:tc>
          <w:tcPr>
            <w:tcW w:w="114" w:type="dxa"/>
          </w:tcPr>
          <w:p w14:paraId="6FF5C95C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433AC5EF" w14:textId="77777777" w:rsidR="00196688" w:rsidRPr="00812E93" w:rsidRDefault="00196688" w:rsidP="0028231C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40C830E0" w14:textId="77777777" w:rsidR="00196688" w:rsidRPr="00812E93" w:rsidRDefault="00196688" w:rsidP="0028231C"/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5B07CD0D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  <w:tcBorders>
              <w:top w:val="single" w:sz="8" w:space="0" w:color="ACBCDF" w:themeColor="accent3" w:themeTint="99"/>
            </w:tcBorders>
          </w:tcPr>
          <w:p w14:paraId="55525718" w14:textId="77777777" w:rsidR="00196688" w:rsidRPr="00D77B80" w:rsidRDefault="00196688" w:rsidP="0028231C"/>
        </w:tc>
        <w:tc>
          <w:tcPr>
            <w:tcW w:w="90" w:type="dxa"/>
          </w:tcPr>
          <w:p w14:paraId="52E418B9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6BD66567" w14:textId="77777777" w:rsidTr="0028231C">
        <w:trPr>
          <w:trHeight w:val="1008"/>
        </w:trPr>
        <w:tc>
          <w:tcPr>
            <w:tcW w:w="114" w:type="dxa"/>
          </w:tcPr>
          <w:p w14:paraId="609266DC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bottom w:val="single" w:sz="8" w:space="0" w:color="ACBCDF" w:themeColor="accent3" w:themeTint="99"/>
            </w:tcBorders>
          </w:tcPr>
          <w:p w14:paraId="6B80E59A" w14:textId="77777777" w:rsidR="00196688" w:rsidRPr="0002546C" w:rsidRDefault="00000000" w:rsidP="0028231C">
            <w:pPr>
              <w:pStyle w:val="Heading1"/>
            </w:pPr>
            <w:sdt>
              <w:sdtPr>
                <w:id w:val="-1019147263"/>
                <w:placeholder>
                  <w:docPart w:val="71D5EB905CA74C31B01689DA9A8A550F"/>
                </w:placeholder>
                <w:temporary/>
                <w:showingPlcHdr/>
                <w15:appearance w15:val="hidden"/>
              </w:sdtPr>
              <w:sdtContent>
                <w:r w:rsidR="00196688" w:rsidRPr="0002546C">
                  <w:rPr>
                    <w:rStyle w:val="Heading1Char"/>
                    <w:b/>
                    <w:caps/>
                  </w:rPr>
                  <w:t>Skills &amp; Abilities</w:t>
                </w:r>
              </w:sdtContent>
            </w:sdt>
          </w:p>
        </w:tc>
        <w:tc>
          <w:tcPr>
            <w:tcW w:w="720" w:type="dxa"/>
            <w:tcBorders>
              <w:bottom w:val="single" w:sz="8" w:space="0" w:color="ACBCDF" w:themeColor="accent3" w:themeTint="99"/>
            </w:tcBorders>
          </w:tcPr>
          <w:p w14:paraId="4AF5436D" w14:textId="77777777" w:rsidR="00196688" w:rsidRPr="00812E93" w:rsidRDefault="00196688" w:rsidP="0028231C"/>
        </w:tc>
        <w:tc>
          <w:tcPr>
            <w:tcW w:w="7380" w:type="dxa"/>
            <w:gridSpan w:val="5"/>
            <w:tcBorders>
              <w:bottom w:val="single" w:sz="8" w:space="0" w:color="ACBCDF" w:themeColor="accent3" w:themeTint="99"/>
            </w:tcBorders>
          </w:tcPr>
          <w:p w14:paraId="3A10C221" w14:textId="23F2E8E8" w:rsidR="00AF13C9" w:rsidRPr="00AF13C9" w:rsidRDefault="00AF13C9" w:rsidP="00673FED">
            <w:pPr>
              <w:pStyle w:val="ListBullet"/>
              <w:rPr>
                <w:b/>
                <w:bCs/>
              </w:rPr>
            </w:pPr>
            <w:r>
              <w:t>Strong foundational knowledge of software development and industry standards</w:t>
            </w:r>
          </w:p>
          <w:p w14:paraId="50C99771" w14:textId="30F820D8" w:rsidR="00673FED" w:rsidRPr="00673FED" w:rsidRDefault="00673FED" w:rsidP="00673FED">
            <w:pPr>
              <w:pStyle w:val="ListBullet"/>
              <w:rPr>
                <w:b/>
                <w:bCs/>
              </w:rPr>
            </w:pPr>
            <w:r w:rsidRPr="004A7CFD">
              <w:t>Mobile-first, dynamic web development with HTML</w:t>
            </w:r>
            <w:r w:rsidR="00AF13C9">
              <w:t xml:space="preserve">, </w:t>
            </w:r>
            <w:r w:rsidRPr="004A7CFD">
              <w:t>CSS</w:t>
            </w:r>
            <w:r w:rsidR="00AF13C9">
              <w:t>, and JavaScript</w:t>
            </w:r>
          </w:p>
          <w:p w14:paraId="37604836" w14:textId="35E931F3" w:rsidR="00673FED" w:rsidRPr="00673FED" w:rsidRDefault="00673FED" w:rsidP="00673FED">
            <w:pPr>
              <w:pStyle w:val="ListBullet"/>
              <w:rPr>
                <w:b/>
                <w:bCs/>
              </w:rPr>
            </w:pPr>
            <w:r>
              <w:t>Creating semantic and user-friendly markup with HTML</w:t>
            </w:r>
          </w:p>
          <w:p w14:paraId="259DA1AC" w14:textId="216CC005" w:rsidR="00673FED" w:rsidRPr="00673FED" w:rsidRDefault="00673FED" w:rsidP="00673FED">
            <w:pPr>
              <w:pStyle w:val="ListBullet"/>
              <w:rPr>
                <w:b/>
                <w:bCs/>
              </w:rPr>
            </w:pPr>
            <w:r w:rsidRPr="004A7CFD">
              <w:t>Creating organized and highly functional CSS with SASS</w:t>
            </w:r>
          </w:p>
          <w:p w14:paraId="60C39E1E" w14:textId="77777777" w:rsidR="00673FED" w:rsidRPr="00673FED" w:rsidRDefault="00673FED" w:rsidP="00673FED">
            <w:pPr>
              <w:pStyle w:val="ListBullet"/>
              <w:rPr>
                <w:b/>
                <w:bCs/>
              </w:rPr>
            </w:pPr>
            <w:r>
              <w:t>Asynchronous programming and utilization of web APIs with JavaScript</w:t>
            </w:r>
          </w:p>
          <w:p w14:paraId="56374E50" w14:textId="5488C0C9" w:rsidR="00673FED" w:rsidRPr="004A7CFD" w:rsidRDefault="00673FED" w:rsidP="00673FED">
            <w:pPr>
              <w:pStyle w:val="ListBullet"/>
              <w:rPr>
                <w:b/>
                <w:bCs/>
              </w:rPr>
            </w:pPr>
            <w:r>
              <w:t xml:space="preserve">DOM manipulation and concise algorithm </w:t>
            </w:r>
            <w:r w:rsidR="00AF13C9">
              <w:t>design</w:t>
            </w:r>
            <w:r>
              <w:t xml:space="preserve"> with JavaScript</w:t>
            </w:r>
          </w:p>
          <w:p w14:paraId="4B95DD75" w14:textId="77777777" w:rsidR="00673FED" w:rsidRPr="004A7CFD" w:rsidRDefault="00673FED" w:rsidP="00673FED">
            <w:pPr>
              <w:pStyle w:val="ListBullet"/>
              <w:rPr>
                <w:b/>
                <w:bCs/>
              </w:rPr>
            </w:pPr>
            <w:r w:rsidRPr="004A7CFD">
              <w:t>Video game and application development with C#</w:t>
            </w:r>
          </w:p>
          <w:p w14:paraId="4F5DB54F" w14:textId="77777777" w:rsidR="00673FED" w:rsidRPr="004A7CFD" w:rsidRDefault="00673FED" w:rsidP="00673FED">
            <w:pPr>
              <w:pStyle w:val="ListBullet"/>
              <w:rPr>
                <w:b/>
                <w:bCs/>
              </w:rPr>
            </w:pPr>
            <w:r w:rsidRPr="004A7CFD">
              <w:t>Database manipulation with SQL</w:t>
            </w:r>
          </w:p>
          <w:p w14:paraId="271D106D" w14:textId="21B4D265" w:rsidR="00673FED" w:rsidRPr="004A7CFD" w:rsidRDefault="00AF13C9" w:rsidP="00673FED">
            <w:pPr>
              <w:pStyle w:val="ListBullet"/>
            </w:pPr>
            <w:r>
              <w:t>Repository manipulation</w:t>
            </w:r>
            <w:r w:rsidR="00673FED" w:rsidRPr="004A7CFD">
              <w:t xml:space="preserve"> with Git</w:t>
            </w:r>
            <w:r w:rsidR="00673FED">
              <w:t xml:space="preserve"> version control</w:t>
            </w:r>
            <w:r>
              <w:t xml:space="preserve"> system</w:t>
            </w:r>
          </w:p>
          <w:p w14:paraId="210BFF4A" w14:textId="77777777" w:rsidR="00673FED" w:rsidRPr="004A7CFD" w:rsidRDefault="00673FED" w:rsidP="00673FED">
            <w:pPr>
              <w:pStyle w:val="ListBullet"/>
            </w:pPr>
            <w:r w:rsidRPr="004A7CFD">
              <w:t>Debugging in Visual Studio</w:t>
            </w:r>
            <w:r>
              <w:t xml:space="preserve"> and Chrome </w:t>
            </w:r>
            <w:proofErr w:type="spellStart"/>
            <w:r>
              <w:t>DevTools</w:t>
            </w:r>
            <w:proofErr w:type="spellEnd"/>
          </w:p>
          <w:p w14:paraId="644D7D9E" w14:textId="77777777" w:rsidR="00673FED" w:rsidRPr="004A7CFD" w:rsidRDefault="00673FED" w:rsidP="00673FED">
            <w:pPr>
              <w:pStyle w:val="ListBullet"/>
            </w:pPr>
            <w:r w:rsidRPr="004A7CFD">
              <w:t>Communicating with teammates using Slack</w:t>
            </w:r>
          </w:p>
          <w:p w14:paraId="0BD8F809" w14:textId="77777777" w:rsidR="00673FED" w:rsidRPr="004A7CFD" w:rsidRDefault="00673FED" w:rsidP="00673FED">
            <w:pPr>
              <w:pStyle w:val="ListBullet"/>
            </w:pPr>
            <w:r w:rsidRPr="004A7CFD">
              <w:t>Problem solving and understanding of root causes</w:t>
            </w:r>
          </w:p>
          <w:p w14:paraId="30B0B33C" w14:textId="155D6956" w:rsidR="00673FED" w:rsidRPr="00D77B80" w:rsidRDefault="00673FED" w:rsidP="00AF13C9">
            <w:pPr>
              <w:pStyle w:val="ListBullet"/>
              <w:numPr>
                <w:ilvl w:val="0"/>
                <w:numId w:val="0"/>
              </w:numPr>
              <w:ind w:left="936"/>
            </w:pPr>
          </w:p>
        </w:tc>
        <w:tc>
          <w:tcPr>
            <w:tcW w:w="90" w:type="dxa"/>
          </w:tcPr>
          <w:p w14:paraId="05D8DE57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102C668C" w14:textId="77777777" w:rsidTr="0028231C">
        <w:trPr>
          <w:trHeight w:val="180"/>
        </w:trPr>
        <w:tc>
          <w:tcPr>
            <w:tcW w:w="114" w:type="dxa"/>
          </w:tcPr>
          <w:p w14:paraId="1AFD0A4B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1776" w:type="dxa"/>
            <w:tcBorders>
              <w:top w:val="single" w:sz="8" w:space="0" w:color="ACBCDF" w:themeColor="accent3" w:themeTint="99"/>
            </w:tcBorders>
          </w:tcPr>
          <w:p w14:paraId="7880AC0B" w14:textId="77777777" w:rsidR="00196688" w:rsidRPr="00812E93" w:rsidRDefault="00196688" w:rsidP="0028231C"/>
        </w:tc>
        <w:tc>
          <w:tcPr>
            <w:tcW w:w="1350" w:type="dxa"/>
            <w:gridSpan w:val="2"/>
            <w:tcBorders>
              <w:top w:val="single" w:sz="8" w:space="0" w:color="ACBCDF" w:themeColor="accent3" w:themeTint="99"/>
            </w:tcBorders>
          </w:tcPr>
          <w:p w14:paraId="7B55292A" w14:textId="77777777" w:rsidR="00196688" w:rsidRPr="00812E93" w:rsidRDefault="00196688" w:rsidP="0028231C"/>
        </w:tc>
        <w:tc>
          <w:tcPr>
            <w:tcW w:w="288" w:type="dxa"/>
            <w:tcBorders>
              <w:top w:val="single" w:sz="8" w:space="0" w:color="ACBCDF" w:themeColor="accent3" w:themeTint="99"/>
            </w:tcBorders>
          </w:tcPr>
          <w:p w14:paraId="0D19242D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  <w:tcBorders>
              <w:top w:val="single" w:sz="8" w:space="0" w:color="ACBCDF" w:themeColor="accent3" w:themeTint="99"/>
            </w:tcBorders>
          </w:tcPr>
          <w:p w14:paraId="188D85D3" w14:textId="77777777" w:rsidR="00196688" w:rsidRPr="00D77B80" w:rsidRDefault="00196688" w:rsidP="0028231C"/>
        </w:tc>
        <w:tc>
          <w:tcPr>
            <w:tcW w:w="90" w:type="dxa"/>
          </w:tcPr>
          <w:p w14:paraId="0853C154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  <w:tr w:rsidR="00196688" w14:paraId="4BFEF4B4" w14:textId="77777777" w:rsidTr="0028231C">
        <w:trPr>
          <w:trHeight w:val="450"/>
        </w:trPr>
        <w:tc>
          <w:tcPr>
            <w:tcW w:w="114" w:type="dxa"/>
          </w:tcPr>
          <w:p w14:paraId="1266B0B9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gridSpan w:val="3"/>
          </w:tcPr>
          <w:p w14:paraId="4CFF1F97" w14:textId="2C7E00D8" w:rsidR="0053686A" w:rsidRPr="0053686A" w:rsidRDefault="0053686A" w:rsidP="0053686A">
            <w:pPr>
              <w:pStyle w:val="Heading1"/>
            </w:pPr>
            <w:r>
              <w:t>additional reference</w:t>
            </w:r>
          </w:p>
          <w:p w14:paraId="0F11CD59" w14:textId="77777777" w:rsidR="00196688" w:rsidRPr="00812E93" w:rsidRDefault="00196688" w:rsidP="0028231C"/>
        </w:tc>
        <w:tc>
          <w:tcPr>
            <w:tcW w:w="288" w:type="dxa"/>
          </w:tcPr>
          <w:p w14:paraId="38FF89DA" w14:textId="23FAF4F0" w:rsidR="00196688" w:rsidRDefault="00196688" w:rsidP="0028231C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3"/>
          </w:tcPr>
          <w:p w14:paraId="7C2CFEF5" w14:textId="77777777" w:rsidR="0053686A" w:rsidRDefault="0053686A" w:rsidP="0028231C">
            <w:r w:rsidRPr="0053686A">
              <w:rPr>
                <w:rFonts w:asciiTheme="majorHAnsi" w:hAnsiTheme="majorHAnsi"/>
                <w:b/>
                <w:bCs/>
              </w:rPr>
              <w:t>LinkedIn</w:t>
            </w:r>
            <w:r>
              <w:t>: Jeremy Yochum</w:t>
            </w:r>
          </w:p>
          <w:p w14:paraId="1749FEDE" w14:textId="77777777" w:rsidR="0053686A" w:rsidRDefault="0053686A" w:rsidP="0028231C"/>
          <w:p w14:paraId="3E5844B7" w14:textId="47030B55" w:rsidR="0053686A" w:rsidRPr="00D77B80" w:rsidRDefault="0053686A" w:rsidP="0028231C">
            <w:r w:rsidRPr="0053686A">
              <w:rPr>
                <w:rFonts w:asciiTheme="majorHAnsi" w:hAnsiTheme="majorHAnsi"/>
                <w:b/>
                <w:bCs/>
              </w:rPr>
              <w:t>GitHub</w:t>
            </w:r>
            <w:r>
              <w:t>: jkyochum</w:t>
            </w:r>
          </w:p>
        </w:tc>
        <w:tc>
          <w:tcPr>
            <w:tcW w:w="90" w:type="dxa"/>
          </w:tcPr>
          <w:p w14:paraId="5B50F61F" w14:textId="77777777" w:rsidR="00196688" w:rsidRDefault="00196688" w:rsidP="0028231C">
            <w:pPr>
              <w:rPr>
                <w:shd w:val="clear" w:color="auto" w:fill="FFFFFF"/>
              </w:rPr>
            </w:pPr>
          </w:p>
        </w:tc>
      </w:tr>
    </w:tbl>
    <w:p w14:paraId="0EFE7762" w14:textId="0CC34373" w:rsidR="00F65859" w:rsidRDefault="00F65859" w:rsidP="00815A12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1C59" w14:textId="77777777" w:rsidR="004451C6" w:rsidRDefault="004451C6" w:rsidP="00686C88">
      <w:r>
        <w:separator/>
      </w:r>
    </w:p>
  </w:endnote>
  <w:endnote w:type="continuationSeparator" w:id="0">
    <w:p w14:paraId="62FED9BC" w14:textId="77777777" w:rsidR="004451C6" w:rsidRDefault="004451C6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46DD" w14:textId="77777777" w:rsidR="004451C6" w:rsidRDefault="004451C6" w:rsidP="00686C88">
      <w:r>
        <w:separator/>
      </w:r>
    </w:p>
  </w:footnote>
  <w:footnote w:type="continuationSeparator" w:id="0">
    <w:p w14:paraId="6613D6EB" w14:textId="77777777" w:rsidR="004451C6" w:rsidRDefault="004451C6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C8A1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241"/>
    <w:multiLevelType w:val="hybridMultilevel"/>
    <w:tmpl w:val="AF70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B1369"/>
    <w:multiLevelType w:val="hybridMultilevel"/>
    <w:tmpl w:val="E0F0E0B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0164">
    <w:abstractNumId w:val="0"/>
  </w:num>
  <w:num w:numId="2" w16cid:durableId="1212813351">
    <w:abstractNumId w:val="3"/>
  </w:num>
  <w:num w:numId="3" w16cid:durableId="1167596294">
    <w:abstractNumId w:val="9"/>
  </w:num>
  <w:num w:numId="4" w16cid:durableId="305203244">
    <w:abstractNumId w:val="11"/>
  </w:num>
  <w:num w:numId="5" w16cid:durableId="1712991716">
    <w:abstractNumId w:val="10"/>
  </w:num>
  <w:num w:numId="6" w16cid:durableId="979042444">
    <w:abstractNumId w:val="1"/>
  </w:num>
  <w:num w:numId="7" w16cid:durableId="1178812079">
    <w:abstractNumId w:val="5"/>
  </w:num>
  <w:num w:numId="8" w16cid:durableId="417144179">
    <w:abstractNumId w:val="6"/>
  </w:num>
  <w:num w:numId="9" w16cid:durableId="1537500637">
    <w:abstractNumId w:val="2"/>
  </w:num>
  <w:num w:numId="10" w16cid:durableId="1940142632">
    <w:abstractNumId w:val="0"/>
  </w:num>
  <w:num w:numId="11" w16cid:durableId="708802408">
    <w:abstractNumId w:val="7"/>
  </w:num>
  <w:num w:numId="12" w16cid:durableId="473066384">
    <w:abstractNumId w:val="12"/>
  </w:num>
  <w:num w:numId="13" w16cid:durableId="933055256">
    <w:abstractNumId w:val="4"/>
  </w:num>
  <w:num w:numId="14" w16cid:durableId="2101022035">
    <w:abstractNumId w:val="8"/>
  </w:num>
  <w:num w:numId="15" w16cid:durableId="26627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D5"/>
    <w:rsid w:val="00000D42"/>
    <w:rsid w:val="0002546C"/>
    <w:rsid w:val="00034F88"/>
    <w:rsid w:val="000930DF"/>
    <w:rsid w:val="000C1585"/>
    <w:rsid w:val="00104ADC"/>
    <w:rsid w:val="00125E82"/>
    <w:rsid w:val="00132DD4"/>
    <w:rsid w:val="0016059D"/>
    <w:rsid w:val="00196688"/>
    <w:rsid w:val="001C4845"/>
    <w:rsid w:val="0028231C"/>
    <w:rsid w:val="002C12D5"/>
    <w:rsid w:val="002F1938"/>
    <w:rsid w:val="003A0FE2"/>
    <w:rsid w:val="003A26DD"/>
    <w:rsid w:val="003E791B"/>
    <w:rsid w:val="00412E3A"/>
    <w:rsid w:val="00414E7C"/>
    <w:rsid w:val="004339CB"/>
    <w:rsid w:val="004451C6"/>
    <w:rsid w:val="00486710"/>
    <w:rsid w:val="004C7D29"/>
    <w:rsid w:val="004F248F"/>
    <w:rsid w:val="005024EA"/>
    <w:rsid w:val="00513C3B"/>
    <w:rsid w:val="0053686A"/>
    <w:rsid w:val="00567DB7"/>
    <w:rsid w:val="00611222"/>
    <w:rsid w:val="00673FED"/>
    <w:rsid w:val="00686C88"/>
    <w:rsid w:val="006C2DD3"/>
    <w:rsid w:val="00717383"/>
    <w:rsid w:val="0075149E"/>
    <w:rsid w:val="00783F35"/>
    <w:rsid w:val="00802B08"/>
    <w:rsid w:val="00812E93"/>
    <w:rsid w:val="00815A12"/>
    <w:rsid w:val="00816833"/>
    <w:rsid w:val="008175E4"/>
    <w:rsid w:val="008A224A"/>
    <w:rsid w:val="008C5601"/>
    <w:rsid w:val="00900D58"/>
    <w:rsid w:val="0093142E"/>
    <w:rsid w:val="009D137A"/>
    <w:rsid w:val="00A51153"/>
    <w:rsid w:val="00A55D81"/>
    <w:rsid w:val="00A62D19"/>
    <w:rsid w:val="00A97B7B"/>
    <w:rsid w:val="00AA4EC1"/>
    <w:rsid w:val="00AB79B1"/>
    <w:rsid w:val="00AF13C9"/>
    <w:rsid w:val="00AF63DD"/>
    <w:rsid w:val="00C00329"/>
    <w:rsid w:val="00CD3679"/>
    <w:rsid w:val="00CE7540"/>
    <w:rsid w:val="00D50C2F"/>
    <w:rsid w:val="00DA2F33"/>
    <w:rsid w:val="00E079E7"/>
    <w:rsid w:val="00E65632"/>
    <w:rsid w:val="00E715BE"/>
    <w:rsid w:val="00E96997"/>
    <w:rsid w:val="00EE040E"/>
    <w:rsid w:val="00F53958"/>
    <w:rsid w:val="00F65859"/>
    <w:rsid w:val="00F87F27"/>
    <w:rsid w:val="00FC55B2"/>
    <w:rsid w:val="00FE28A9"/>
    <w:rsid w:val="00FF0C87"/>
    <w:rsid w:val="00FF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01F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DD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15A12"/>
    <w:rPr>
      <w:rFonts w:asciiTheme="majorHAnsi" w:eastAsiaTheme="majorEastAsia" w:hAnsiTheme="majorHAnsi" w:cstheme="majorBidi"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paragraph" w:styleId="ListBullet">
    <w:name w:val="List Bullet"/>
    <w:basedOn w:val="Normal"/>
    <w:uiPriority w:val="99"/>
    <w:unhideWhenUsed/>
    <w:rsid w:val="00132DD4"/>
    <w:pPr>
      <w:numPr>
        <w:numId w:val="5"/>
      </w:numPr>
      <w:contextualSpacing/>
    </w:p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7B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A97B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7B"/>
    <w:rPr>
      <w:color w:val="000000" w:themeColor="text1"/>
      <w:spacing w:val="-4"/>
      <w:sz w:val="20"/>
    </w:rPr>
  </w:style>
  <w:style w:type="paragraph" w:styleId="ListParagraph">
    <w:name w:val="List Paragraph"/>
    <w:basedOn w:val="Normal"/>
    <w:uiPriority w:val="34"/>
    <w:qFormat/>
    <w:rsid w:val="0061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8D105AA4EF4558B20D64B6A7F5E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2161E-6954-451F-A672-1F4BCB686784}"/>
      </w:docPartPr>
      <w:docPartBody>
        <w:p w:rsidR="002F3B93" w:rsidRDefault="002F3B93" w:rsidP="002F3B93">
          <w:pPr>
            <w:pStyle w:val="EC8D105AA4EF4558B20D64B6A7F5E93C"/>
          </w:pPr>
          <w:r w:rsidRPr="00812E93">
            <w:t>EDUCATION</w:t>
          </w:r>
        </w:p>
      </w:docPartBody>
    </w:docPart>
    <w:docPart>
      <w:docPartPr>
        <w:name w:val="9B01E8F1BBCA438FAF7407E68A10A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324F9-26C8-4B96-80ED-228F7B49E10F}"/>
      </w:docPartPr>
      <w:docPartBody>
        <w:p w:rsidR="002F3B93" w:rsidRDefault="002F3B93" w:rsidP="002F3B93">
          <w:pPr>
            <w:pStyle w:val="9B01E8F1BBCA438FAF7407E68A10A801"/>
          </w:pPr>
          <w:r w:rsidRPr="00815A12">
            <w:t>Professional experience</w:t>
          </w:r>
        </w:p>
      </w:docPartBody>
    </w:docPart>
    <w:docPart>
      <w:docPartPr>
        <w:name w:val="71D5EB905CA74C31B01689DA9A8A5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691CF-698E-438D-A790-583DBDA349A8}"/>
      </w:docPartPr>
      <w:docPartBody>
        <w:p w:rsidR="002F3B93" w:rsidRDefault="002F3B93" w:rsidP="002F3B93">
          <w:pPr>
            <w:pStyle w:val="71D5EB905CA74C31B01689DA9A8A550F"/>
          </w:pPr>
          <w:r w:rsidRPr="0002546C">
            <w:rPr>
              <w:rStyle w:val="Heading1Char"/>
              <w:b w:val="0"/>
              <w:caps w:val="0"/>
            </w:rP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93"/>
    <w:rsid w:val="002F3B93"/>
    <w:rsid w:val="008A5248"/>
    <w:rsid w:val="00F3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93"/>
    <w:pPr>
      <w:keepNext/>
      <w:keepLines/>
      <w:spacing w:after="0"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93"/>
    <w:rPr>
      <w:rFonts w:asciiTheme="majorHAnsi" w:eastAsiaTheme="majorEastAsia" w:hAnsiTheme="majorHAnsi" w:cs="Times New Roman (Headings CS)"/>
      <w:b/>
      <w:caps/>
      <w:color w:val="323E4F" w:themeColor="text2" w:themeShade="BF"/>
      <w:spacing w:val="-4"/>
      <w:szCs w:val="32"/>
    </w:rPr>
  </w:style>
  <w:style w:type="paragraph" w:customStyle="1" w:styleId="EC8D105AA4EF4558B20D64B6A7F5E93C">
    <w:name w:val="EC8D105AA4EF4558B20D64B6A7F5E93C"/>
    <w:rsid w:val="002F3B93"/>
  </w:style>
  <w:style w:type="paragraph" w:customStyle="1" w:styleId="9B01E8F1BBCA438FAF7407E68A10A801">
    <w:name w:val="9B01E8F1BBCA438FAF7407E68A10A801"/>
    <w:rsid w:val="002F3B93"/>
  </w:style>
  <w:style w:type="paragraph" w:customStyle="1" w:styleId="71D5EB905CA74C31B01689DA9A8A550F">
    <w:name w:val="71D5EB905CA74C31B01689DA9A8A550F"/>
    <w:rsid w:val="002F3B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DD1FD0-402B-4B5E-BA4B-8563F8D2CD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8093777-9105-4FB5-96F2-9961392CA0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6F605E-2197-422A-BF86-C9BA36D02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2023-08-17T00:58:00Z</dcterms:created>
  <dcterms:modified xsi:type="dcterms:W3CDTF">2023-08-31T04:37:00Z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